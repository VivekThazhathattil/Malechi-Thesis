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70" w:rsidRDefault="00687B70" w:rsidP="00537C1C">
      <w:pPr>
        <w:pStyle w:val="Heading3"/>
        <w:jc w:val="center"/>
        <w:rPr>
          <w:rFonts w:ascii="Times New Roman" w:hAnsi="Times New Roman"/>
          <w:sz w:val="24"/>
          <w:szCs w:val="24"/>
        </w:rPr>
      </w:pPr>
    </w:p>
    <w:p w:rsidR="00687B70" w:rsidRPr="00537C1C" w:rsidRDefault="00687B70" w:rsidP="00537C1C">
      <w:pPr>
        <w:pStyle w:val="Heading3"/>
        <w:jc w:val="center"/>
        <w:rPr>
          <w:rFonts w:ascii="Times New Roman" w:hAnsi="Times New Roman"/>
          <w:sz w:val="24"/>
          <w:szCs w:val="24"/>
        </w:rPr>
      </w:pPr>
      <w:r w:rsidRPr="00537C1C">
        <w:rPr>
          <w:rFonts w:ascii="Times New Roman" w:hAnsi="Times New Roman"/>
          <w:sz w:val="24"/>
          <w:szCs w:val="24"/>
        </w:rPr>
        <w:t>Meteorological information (</w:t>
      </w:r>
      <w:r>
        <w:rPr>
          <w:rFonts w:ascii="Times New Roman" w:hAnsi="Times New Roman"/>
          <w:sz w:val="24"/>
          <w:szCs w:val="24"/>
        </w:rPr>
        <w:t>Standard week</w:t>
      </w:r>
      <w:r w:rsidRPr="00537C1C">
        <w:rPr>
          <w:rFonts w:ascii="Times New Roman" w:hAnsi="Times New Roman"/>
          <w:sz w:val="24"/>
          <w:szCs w:val="24"/>
        </w:rPr>
        <w:t xml:space="preserve">) for </w:t>
      </w:r>
      <w:r>
        <w:rPr>
          <w:rFonts w:ascii="Times New Roman" w:hAnsi="Times New Roman"/>
          <w:sz w:val="24"/>
          <w:szCs w:val="24"/>
        </w:rPr>
        <w:t>the entire crop season during 2021-</w:t>
      </w:r>
      <w:r w:rsidRPr="00537C1C">
        <w:rPr>
          <w:rFonts w:ascii="Times New Roman" w:hAnsi="Times New Roman"/>
          <w:sz w:val="24"/>
          <w:szCs w:val="24"/>
        </w:rPr>
        <w:t>22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"/>
        <w:gridCol w:w="1610"/>
        <w:gridCol w:w="895"/>
        <w:gridCol w:w="995"/>
        <w:gridCol w:w="990"/>
        <w:gridCol w:w="90"/>
        <w:gridCol w:w="810"/>
        <w:gridCol w:w="990"/>
        <w:gridCol w:w="1260"/>
      </w:tblGrid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St. Met. Week</w:t>
            </w:r>
          </w:p>
        </w:tc>
        <w:tc>
          <w:tcPr>
            <w:tcW w:w="1610" w:type="dxa"/>
            <w:vMerge w:val="restart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89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Temperature </w:t>
            </w:r>
          </w:p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(° c)</w:t>
            </w:r>
          </w:p>
        </w:tc>
        <w:tc>
          <w:tcPr>
            <w:tcW w:w="1890" w:type="dxa"/>
            <w:gridSpan w:val="3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R.H. (%)</w:t>
            </w:r>
          </w:p>
        </w:tc>
        <w:tc>
          <w:tcPr>
            <w:tcW w:w="990" w:type="dxa"/>
            <w:vMerge w:val="restart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Rainfall (mm)</w:t>
            </w:r>
          </w:p>
        </w:tc>
        <w:tc>
          <w:tcPr>
            <w:tcW w:w="1260" w:type="dxa"/>
            <w:vMerge w:val="restart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No. of rainy days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sz w:val="24"/>
                <w:szCs w:val="24"/>
              </w:rPr>
              <w:t>Min.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  <w:tc>
          <w:tcPr>
            <w:tcW w:w="108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sz w:val="24"/>
                <w:szCs w:val="24"/>
              </w:rPr>
              <w:t>7.00 AM</w:t>
            </w:r>
          </w:p>
        </w:tc>
        <w:tc>
          <w:tcPr>
            <w:tcW w:w="8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sz w:val="24"/>
                <w:szCs w:val="24"/>
              </w:rPr>
              <w:t>2.00</w:t>
            </w:r>
          </w:p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990" w:type="dxa"/>
            <w:vMerge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B70" w:rsidRPr="004D60E9">
        <w:trPr>
          <w:trHeight w:val="314"/>
          <w:jc w:val="center"/>
        </w:trPr>
        <w:tc>
          <w:tcPr>
            <w:tcW w:w="8568" w:type="dxa"/>
            <w:gridSpan w:val="9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2021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Jun 4 - 10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24.57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30.94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83.57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76.71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18.29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24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Jun  11 - 17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24.31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30.12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91.14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81.00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55.37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25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Jun18 - 24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25.09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30.69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85.29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75.86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7.62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26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Jun 25-Jul 1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24.94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30.73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86.86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bookmarkStart w:id="0" w:name="_GoBack"/>
        <w:bookmarkEnd w:id="0"/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27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Jul 2-8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25.02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31.20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89.29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80.77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28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Jul 9-15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23.66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29.69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92.86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88.57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101.35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4.00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Jul 16-22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24.31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30.42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95.43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86.14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22.61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Jul 23-29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23.99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29.77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91.71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87.71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58.93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Jul 30-Aug 5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24.13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30.56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90.43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7.11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Aug 6-12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24.12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29.76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91.57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33.78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33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Aug 13-19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24.08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29.78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92.71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7.11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34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Aug 20-26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24.04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30.45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89.71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8.13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35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Aug 27-Sep 2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23.70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29.62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93.86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85.57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89.92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36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Sep 3-9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24.13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29.80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88.43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78.57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27.69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4.00</w:t>
            </w:r>
          </w:p>
        </w:tc>
      </w:tr>
      <w:tr w:rsidR="00687B70" w:rsidRPr="004D60E9">
        <w:trPr>
          <w:trHeight w:val="305"/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37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Sep 10-16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24.29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29.93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88.43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80.71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95.76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38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Sep 17-23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25.04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31.16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88.29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77.86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39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Sep 24-30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23.68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30.27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90.71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78.43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84.33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40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Oct 1-7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23.96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30.12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91.29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88.29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37.59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Oct 8-14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23.22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29.70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90.00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85.00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94.74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Oct 15-21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24.44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29.73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88.43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86.29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105.41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43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Oct 22-28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23.94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30.56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90.14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81.71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28.48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44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Oct 29-Nov 4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23.78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29.23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94.00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80.43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52.77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45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Nov 5-11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23.60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29.96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86.43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75.71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41.91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46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Nov 12-18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23.59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28.97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91.00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82.00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178.31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47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Nov 19-25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23.40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29.94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86.71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77.86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10.41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48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Nov 26-Dec 2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23.12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29.29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90.43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77.57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96.52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49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Dec 3-9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24.13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30.50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86.29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72.71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4.06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50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Dec 10-16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23.80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31.14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89.29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70.71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3.56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Dec 17-23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23.14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30.95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81.57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69.29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Dec 24-31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21.49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28.94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78.75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75.00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8568" w:type="dxa"/>
            <w:gridSpan w:val="9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b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b/>
                <w:color w:val="000000"/>
                <w:sz w:val="24"/>
                <w:szCs w:val="24"/>
              </w:rPr>
              <w:t>2022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Jan 1-7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23.04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31.28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90.74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67.81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Jan 8-14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23.83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30.36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92.23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72.61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4.06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Jan 15-21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23.20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30.27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92.63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67.72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Jan 22-28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23.42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30.76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86.60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65.16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Jan 29-Feb 4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23.48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31.00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90.91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57.30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Feb 5-11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23.75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30.66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88.05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67.17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Feb 12-18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30.79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88.43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66.14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36.32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Feb 19-25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24.11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31.24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88.21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62.79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17.78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Feb 26-Mar 4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23.25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31.66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91.30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60.54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10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Mar 5-11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24.57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31.16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88.07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66.75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Mar 12-18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24.77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32.28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84.80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64.70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Mar 19-25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26.25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32.36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80.52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64.88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13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Mar 26-Apr 1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25.69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32.03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86.78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68.17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0.00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14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Apr 2-8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24.18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32.15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88.6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70.91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42.93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15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Apr 9-15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23.73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31.42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73.63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85.6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4.00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16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Apr 16-22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25.16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31.88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88.25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71.77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35.81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17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Apr 23-29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25.8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32.41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89.13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68.53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18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Apr 30-May 6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26.79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32.80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84.86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70.20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18.54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D60E9">
              <w:rPr>
                <w:rFonts w:ascii="Times New Roman" w:hAnsi="Times New Roman" w:cs="Calibri"/>
                <w:color w:val="000000"/>
              </w:rPr>
              <w:t>1.00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19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May 7-13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25.24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31.93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86.23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68.04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37.34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20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May 14-20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23.94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29.35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93.16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80.10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185.93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6.00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21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May 21-27</w:t>
            </w:r>
          </w:p>
        </w:tc>
        <w:tc>
          <w:tcPr>
            <w:tcW w:w="8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24.93</w:t>
            </w:r>
          </w:p>
        </w:tc>
        <w:tc>
          <w:tcPr>
            <w:tcW w:w="995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30.22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90.86</w:t>
            </w:r>
          </w:p>
        </w:tc>
        <w:tc>
          <w:tcPr>
            <w:tcW w:w="900" w:type="dxa"/>
            <w:gridSpan w:val="2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77.06</w:t>
            </w:r>
          </w:p>
        </w:tc>
        <w:tc>
          <w:tcPr>
            <w:tcW w:w="99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55.12</w:t>
            </w:r>
          </w:p>
        </w:tc>
        <w:tc>
          <w:tcPr>
            <w:tcW w:w="1260" w:type="dxa"/>
            <w:vAlign w:val="bottom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color w:val="000000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3.00</w:t>
            </w:r>
          </w:p>
        </w:tc>
      </w:tr>
      <w:tr w:rsidR="00687B70" w:rsidRPr="004D60E9">
        <w:trPr>
          <w:jc w:val="center"/>
        </w:trPr>
        <w:tc>
          <w:tcPr>
            <w:tcW w:w="928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22</w:t>
            </w:r>
          </w:p>
        </w:tc>
        <w:tc>
          <w:tcPr>
            <w:tcW w:w="161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color w:val="000000"/>
                <w:sz w:val="24"/>
                <w:szCs w:val="24"/>
              </w:rPr>
              <w:t>May 28-Jun 3</w:t>
            </w:r>
          </w:p>
        </w:tc>
        <w:tc>
          <w:tcPr>
            <w:tcW w:w="8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24.59</w:t>
            </w:r>
          </w:p>
        </w:tc>
        <w:tc>
          <w:tcPr>
            <w:tcW w:w="995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30.23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91.00</w:t>
            </w:r>
          </w:p>
        </w:tc>
        <w:tc>
          <w:tcPr>
            <w:tcW w:w="900" w:type="dxa"/>
            <w:gridSpan w:val="2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77.60</w:t>
            </w:r>
          </w:p>
        </w:tc>
        <w:tc>
          <w:tcPr>
            <w:tcW w:w="99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58.67</w:t>
            </w:r>
          </w:p>
        </w:tc>
        <w:tc>
          <w:tcPr>
            <w:tcW w:w="1260" w:type="dxa"/>
          </w:tcPr>
          <w:p w:rsidR="00687B70" w:rsidRPr="004D60E9" w:rsidRDefault="00687B70" w:rsidP="00706292">
            <w:pPr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</w:rPr>
            </w:pPr>
            <w:r w:rsidRPr="004D60E9">
              <w:rPr>
                <w:rFonts w:ascii="Times New Roman" w:hAnsi="Times New Roman" w:cs="Calibri"/>
                <w:sz w:val="24"/>
                <w:szCs w:val="24"/>
              </w:rPr>
              <w:t>6.00</w:t>
            </w:r>
          </w:p>
        </w:tc>
      </w:tr>
    </w:tbl>
    <w:p w:rsidR="00687B70" w:rsidRPr="003D4D80" w:rsidRDefault="00687B70" w:rsidP="00537C1C">
      <w:pPr>
        <w:jc w:val="center"/>
        <w:rPr>
          <w:rFonts w:cs="Calibri"/>
          <w:sz w:val="24"/>
          <w:szCs w:val="24"/>
        </w:rPr>
      </w:pPr>
    </w:p>
    <w:sectPr w:rsidR="00687B70" w:rsidRPr="003D4D80" w:rsidSect="00BE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2D72"/>
    <w:rsid w:val="0004321E"/>
    <w:rsid w:val="00082D13"/>
    <w:rsid w:val="00084116"/>
    <w:rsid w:val="00114294"/>
    <w:rsid w:val="00217880"/>
    <w:rsid w:val="0024732B"/>
    <w:rsid w:val="002627C4"/>
    <w:rsid w:val="00303E6D"/>
    <w:rsid w:val="003B28D5"/>
    <w:rsid w:val="003D4D80"/>
    <w:rsid w:val="003E1277"/>
    <w:rsid w:val="003F25D0"/>
    <w:rsid w:val="00412868"/>
    <w:rsid w:val="004D60E9"/>
    <w:rsid w:val="004D6317"/>
    <w:rsid w:val="004F1F0B"/>
    <w:rsid w:val="00537C1C"/>
    <w:rsid w:val="00574886"/>
    <w:rsid w:val="005852EE"/>
    <w:rsid w:val="005B1FDC"/>
    <w:rsid w:val="005B62D1"/>
    <w:rsid w:val="005D2524"/>
    <w:rsid w:val="00687B70"/>
    <w:rsid w:val="00693FB6"/>
    <w:rsid w:val="006B6DA4"/>
    <w:rsid w:val="006C087A"/>
    <w:rsid w:val="00706292"/>
    <w:rsid w:val="00775ED8"/>
    <w:rsid w:val="007D72F1"/>
    <w:rsid w:val="008038A5"/>
    <w:rsid w:val="00811AEC"/>
    <w:rsid w:val="00865BE8"/>
    <w:rsid w:val="008951D4"/>
    <w:rsid w:val="008C1B56"/>
    <w:rsid w:val="008E6C3A"/>
    <w:rsid w:val="00913C13"/>
    <w:rsid w:val="009B338C"/>
    <w:rsid w:val="00A04ADF"/>
    <w:rsid w:val="00A17703"/>
    <w:rsid w:val="00A60E2D"/>
    <w:rsid w:val="00A7711F"/>
    <w:rsid w:val="00AC34DB"/>
    <w:rsid w:val="00AE124F"/>
    <w:rsid w:val="00AE1A5A"/>
    <w:rsid w:val="00B97B9E"/>
    <w:rsid w:val="00BE4086"/>
    <w:rsid w:val="00C12D72"/>
    <w:rsid w:val="00C541C2"/>
    <w:rsid w:val="00C91D1C"/>
    <w:rsid w:val="00D011BA"/>
    <w:rsid w:val="00D75728"/>
    <w:rsid w:val="00F57BFA"/>
    <w:rsid w:val="00FF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86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1"/>
    <w:uiPriority w:val="99"/>
    <w:qFormat/>
    <w:rsid w:val="00412868"/>
    <w:pPr>
      <w:keepNext/>
      <w:spacing w:before="240" w:after="60" w:line="240" w:lineRule="auto"/>
      <w:outlineLvl w:val="2"/>
    </w:pPr>
    <w:rPr>
      <w:rFonts w:ascii="Cambria" w:hAnsi="Cambria"/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12868"/>
    <w:rPr>
      <w:rFonts w:ascii="Calibri Light" w:hAnsi="Calibri Light" w:cs="Times New Roman"/>
      <w:color w:val="auto"/>
      <w:sz w:val="24"/>
      <w:szCs w:val="24"/>
    </w:rPr>
  </w:style>
  <w:style w:type="character" w:customStyle="1" w:styleId="Heading3Char1">
    <w:name w:val="Heading 3 Char1"/>
    <w:link w:val="Heading3"/>
    <w:uiPriority w:val="99"/>
    <w:locked/>
    <w:rsid w:val="00412868"/>
    <w:rPr>
      <w:rFonts w:ascii="Cambria" w:hAnsi="Cambria"/>
      <w:b/>
      <w:sz w:val="20"/>
    </w:rPr>
  </w:style>
  <w:style w:type="table" w:styleId="TableGrid">
    <w:name w:val="Table Grid"/>
    <w:basedOn w:val="TableNormal"/>
    <w:uiPriority w:val="99"/>
    <w:rsid w:val="0041286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409</Words>
  <Characters>2332</Characters>
  <Application>Microsoft Office Outlook</Application>
  <DocSecurity>0</DocSecurity>
  <Lines>0</Lines>
  <Paragraphs>0</Paragraphs>
  <ScaleCrop>false</ScaleCrop>
  <Company>3HFDY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Meteorological information (Standard week) for the entire crop season during 2021-22</dc:title>
  <dc:subject/>
  <dc:creator>Windows User</dc:creator>
  <cp:keywords/>
  <dc:description/>
  <cp:lastModifiedBy>CORE i5</cp:lastModifiedBy>
  <cp:revision>2</cp:revision>
  <dcterms:created xsi:type="dcterms:W3CDTF">2022-06-17T08:33:00Z</dcterms:created>
  <dcterms:modified xsi:type="dcterms:W3CDTF">2022-06-17T08:33:00Z</dcterms:modified>
</cp:coreProperties>
</file>